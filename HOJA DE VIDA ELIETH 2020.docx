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76C" w:rsidRDefault="00A8176C" w:rsidP="00D1263F">
      <w:pPr>
        <w:pStyle w:val="Informacindecontacto"/>
        <w:rPr>
          <w:rStyle w:val="nfasi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38E8D628" wp14:editId="576C9552">
            <wp:simplePos x="0" y="0"/>
            <wp:positionH relativeFrom="column">
              <wp:posOffset>5038725</wp:posOffset>
            </wp:positionH>
            <wp:positionV relativeFrom="paragraph">
              <wp:posOffset>-177165</wp:posOffset>
            </wp:positionV>
            <wp:extent cx="1133475" cy="1425575"/>
            <wp:effectExtent l="0" t="0" r="9525" b="3175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176C" w:rsidRDefault="00A8176C" w:rsidP="00D1263F">
      <w:pPr>
        <w:pStyle w:val="Informacindecontacto"/>
        <w:rPr>
          <w:rStyle w:val="nfasis"/>
        </w:rPr>
      </w:pPr>
    </w:p>
    <w:p w:rsidR="00A8176C" w:rsidRDefault="00A8176C" w:rsidP="00D1263F">
      <w:pPr>
        <w:pStyle w:val="Informacindecontacto"/>
        <w:rPr>
          <w:rStyle w:val="nfasis"/>
        </w:rPr>
      </w:pPr>
    </w:p>
    <w:p w:rsidR="00A8176C" w:rsidRDefault="00A8176C" w:rsidP="00D1263F">
      <w:pPr>
        <w:pStyle w:val="Informacindecontacto"/>
        <w:rPr>
          <w:rStyle w:val="nfasis"/>
        </w:rPr>
      </w:pPr>
    </w:p>
    <w:p w:rsidR="00A8176C" w:rsidRDefault="00A8176C" w:rsidP="00D1263F">
      <w:pPr>
        <w:pStyle w:val="Informacindecontacto"/>
        <w:rPr>
          <w:rStyle w:val="nfasis"/>
        </w:rPr>
      </w:pPr>
    </w:p>
    <w:p w:rsidR="00A8176C" w:rsidRDefault="00A8176C" w:rsidP="00D1263F">
      <w:pPr>
        <w:pStyle w:val="Informacindecontacto"/>
        <w:rPr>
          <w:rStyle w:val="nfasis"/>
        </w:rPr>
      </w:pPr>
    </w:p>
    <w:p w:rsidR="00A8176C" w:rsidRDefault="00A8176C" w:rsidP="00D1263F">
      <w:pPr>
        <w:pStyle w:val="Informacindecontacto"/>
        <w:rPr>
          <w:rStyle w:val="nfasis"/>
        </w:rPr>
      </w:pPr>
    </w:p>
    <w:p w:rsidR="00D1263F" w:rsidRDefault="00D1263F" w:rsidP="008344F1">
      <w:pPr>
        <w:pStyle w:val="Informacindecontacto"/>
        <w:jc w:val="left"/>
        <w:rPr>
          <w:rStyle w:val="nfasis"/>
        </w:rPr>
      </w:pPr>
    </w:p>
    <w:p w:rsidR="009C4C2A" w:rsidRPr="00A8176C" w:rsidRDefault="007B02E1" w:rsidP="00A8176C">
      <w:pPr>
        <w:pStyle w:val="Informacindecontacto"/>
        <w:rPr>
          <w:rFonts w:ascii="Segoe UI Symbol" w:hAnsi="Segoe UI Symbol"/>
          <w:b/>
          <w:color w:val="auto"/>
        </w:rPr>
      </w:pPr>
      <w:r>
        <w:rPr>
          <w:rStyle w:val="nfasis"/>
          <w:b/>
          <w:color w:val="auto"/>
        </w:rPr>
        <w:t>Nattyfro07</w:t>
      </w:r>
      <w:r w:rsidR="00A25AA0" w:rsidRPr="003B2014">
        <w:rPr>
          <w:rStyle w:val="nfasis"/>
          <w:rFonts w:ascii="Segoe UI Symbol" w:hAnsi="Segoe UI Symbol"/>
          <w:b/>
          <w:color w:val="auto"/>
        </w:rPr>
        <w:t>@gmail.com</w:t>
      </w:r>
      <w:r w:rsidR="007E3DA2">
        <w:rPr>
          <w:lang w:bidi="es-ES"/>
        </w:rPr>
        <w:br/>
      </w:r>
      <w:r>
        <w:rPr>
          <w:b/>
        </w:rPr>
        <w:t>301-671-6943</w:t>
      </w:r>
    </w:p>
    <w:p w:rsidR="009C4C2A" w:rsidRPr="003B2014" w:rsidRDefault="003D2026" w:rsidP="003B2014">
      <w:pPr>
        <w:pStyle w:val="Ttulo"/>
        <w:shd w:val="clear" w:color="auto" w:fill="595959" w:themeFill="text1" w:themeFillTint="A6"/>
        <w:rPr>
          <w:b/>
        </w:rPr>
      </w:pPr>
      <w:sdt>
        <w:sdtPr>
          <w:rPr>
            <w:b/>
          </w:rPr>
          <w:alias w:val="Escriba su nombre:"/>
          <w:tag w:val="Escriba su nombre:"/>
          <w:id w:val="65386479"/>
          <w:placeholder>
            <w:docPart w:val="120C9722BEF449C395E62C28BAC9C672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 w:multiLine="1"/>
        </w:sdtPr>
        <w:sdtEndPr/>
        <w:sdtContent>
          <w:r w:rsidR="007B02E1">
            <w:rPr>
              <w:b/>
            </w:rPr>
            <w:t>ELIETH DEL CARMEN OSPINO ANDRADE</w:t>
          </w:r>
        </w:sdtContent>
      </w:sdt>
    </w:p>
    <w:tbl>
      <w:tblPr>
        <w:tblStyle w:val="Tabladecurrculumvtae"/>
        <w:tblW w:w="5004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Tabla de diseño de currículum vítae"/>
      </w:tblPr>
      <w:tblGrid>
        <w:gridCol w:w="1916"/>
        <w:gridCol w:w="7838"/>
      </w:tblGrid>
      <w:tr w:rsidR="009B4D16" w:rsidRPr="00293282" w:rsidTr="003B2014">
        <w:trPr>
          <w:trHeight w:val="808"/>
        </w:trPr>
        <w:tc>
          <w:tcPr>
            <w:tcW w:w="1916" w:type="dxa"/>
          </w:tcPr>
          <w:p w:rsidR="009B4D16" w:rsidRPr="003B2014" w:rsidRDefault="00A25AA0" w:rsidP="00A25AA0">
            <w:pPr>
              <w:pStyle w:val="Ttulo1"/>
              <w:rPr>
                <w:b/>
                <w:color w:val="auto"/>
              </w:rPr>
            </w:pPr>
            <w:r w:rsidRPr="003B2014">
              <w:rPr>
                <w:b/>
                <w:color w:val="auto"/>
              </w:rPr>
              <w:t>perfil</w:t>
            </w:r>
          </w:p>
        </w:tc>
        <w:tc>
          <w:tcPr>
            <w:tcW w:w="7838" w:type="dxa"/>
            <w:tcMar>
              <w:left w:w="274" w:type="dxa"/>
            </w:tcMar>
          </w:tcPr>
          <w:p w:rsidR="00A25AA0" w:rsidRPr="00B31937" w:rsidRDefault="00A25AA0" w:rsidP="00A25AA0">
            <w:pPr>
              <w:rPr>
                <w:color w:val="auto"/>
              </w:rPr>
            </w:pPr>
            <w:r w:rsidRPr="00B31937">
              <w:rPr>
                <w:color w:val="auto"/>
              </w:rPr>
              <w:t>Persona responsable, dinámica, con aspiraciones, deseos de superación y metas basadas en el logro de objetivos; aprendo con rapidez y me intereso por cumplir de manera adecuada con la puntualidad, honestidad y responsabilidad en las distintas actividades que realizo.</w:t>
            </w:r>
          </w:p>
          <w:p w:rsidR="009B4D16" w:rsidRPr="00293282" w:rsidRDefault="00A25AA0" w:rsidP="007E3DA2">
            <w:r w:rsidRPr="00B31937">
              <w:rPr>
                <w:color w:val="auto"/>
              </w:rPr>
              <w:t>Dispuesta a cumplir con las distintas funciones, obligaciones y normas laborales que tengan establecidas.</w:t>
            </w:r>
          </w:p>
        </w:tc>
      </w:tr>
      <w:tr w:rsidR="009B4D16" w:rsidRPr="00293282" w:rsidTr="008C1ADA">
        <w:trPr>
          <w:trHeight w:val="2239"/>
        </w:trPr>
        <w:tc>
          <w:tcPr>
            <w:tcW w:w="1916" w:type="dxa"/>
          </w:tcPr>
          <w:p w:rsidR="009B4D16" w:rsidRPr="00293282" w:rsidRDefault="003D2026" w:rsidP="00C70F03">
            <w:pPr>
              <w:pStyle w:val="Ttulo1"/>
            </w:pPr>
            <w:sdt>
              <w:sdtPr>
                <w:alias w:val="Experiencia profesional:"/>
                <w:tag w:val="Experiencia profesional:"/>
                <w:id w:val="837198833"/>
                <w:placeholder>
                  <w:docPart w:val="6B7A675EAE9F4F95B73F91DCB6A4D28A"/>
                </w:placeholder>
                <w:temporary/>
                <w:showingPlcHdr/>
              </w:sdtPr>
              <w:sdtEndPr/>
              <w:sdtContent>
                <w:r w:rsidR="00C70F03" w:rsidRPr="003B2014">
                  <w:rPr>
                    <w:b/>
                    <w:color w:val="auto"/>
                    <w:lang w:bidi="es-ES"/>
                  </w:rPr>
                  <w:t>Experiencia profesional</w:t>
                </w:r>
              </w:sdtContent>
            </w:sdt>
          </w:p>
        </w:tc>
        <w:tc>
          <w:tcPr>
            <w:tcW w:w="7838" w:type="dxa"/>
            <w:tcMar>
              <w:left w:w="274" w:type="dxa"/>
            </w:tcMar>
          </w:tcPr>
          <w:p w:rsidR="00953841" w:rsidRPr="00953841" w:rsidRDefault="00953841" w:rsidP="00953841">
            <w:pPr>
              <w:keepNext/>
              <w:keepLines/>
              <w:spacing w:line="240" w:lineRule="auto"/>
              <w:contextualSpacing/>
              <w:outlineLvl w:val="1"/>
              <w:rPr>
                <w:rFonts w:asciiTheme="majorHAnsi" w:eastAsiaTheme="majorEastAsia" w:hAnsiTheme="majorHAnsi" w:cstheme="majorBidi"/>
                <w:b/>
                <w:bCs/>
                <w:caps/>
                <w:color w:val="auto"/>
                <w14:ligatures w14:val="standardContextual"/>
              </w:rPr>
            </w:pPr>
            <w:r w:rsidRPr="00953841">
              <w:rPr>
                <w:rFonts w:asciiTheme="majorHAnsi" w:eastAsiaTheme="majorEastAsia" w:hAnsiTheme="majorHAnsi" w:cstheme="majorBidi"/>
                <w:b/>
                <w:bCs/>
                <w:caps/>
                <w:color w:val="auto"/>
                <w14:ligatures w14:val="standardContextual"/>
              </w:rPr>
              <w:t>asesora de ventas</w:t>
            </w:r>
            <w:r w:rsidR="007B02E1">
              <w:rPr>
                <w:rFonts w:asciiTheme="majorHAnsi" w:eastAsiaTheme="majorEastAsia" w:hAnsiTheme="majorHAnsi" w:cstheme="majorBidi"/>
                <w:b/>
                <w:bCs/>
                <w:caps/>
                <w:color w:val="auto"/>
                <w:lang w:bidi="es-ES"/>
                <w14:ligatures w14:val="standardContextual"/>
              </w:rPr>
              <w:t>, STC STRICTIS</w:t>
            </w:r>
            <w:r>
              <w:rPr>
                <w:rFonts w:asciiTheme="majorHAnsi" w:eastAsiaTheme="majorEastAsia" w:hAnsiTheme="majorHAnsi" w:cstheme="majorBidi"/>
                <w:b/>
                <w:bCs/>
                <w:caps/>
                <w:color w:val="auto"/>
                <w14:ligatures w14:val="standardContextual"/>
              </w:rPr>
              <w:t xml:space="preserve"> (c.c. viva barranquilla</w:t>
            </w:r>
            <w:r w:rsidRPr="00953841">
              <w:rPr>
                <w:rFonts w:asciiTheme="majorHAnsi" w:eastAsiaTheme="majorEastAsia" w:hAnsiTheme="majorHAnsi" w:cstheme="majorBidi"/>
                <w:b/>
                <w:bCs/>
                <w:caps/>
                <w:color w:val="auto"/>
                <w14:ligatures w14:val="standardContextual"/>
              </w:rPr>
              <w:t>)</w:t>
            </w:r>
          </w:p>
          <w:p w:rsidR="00953841" w:rsidRPr="00953841" w:rsidRDefault="007B02E1" w:rsidP="00953841">
            <w:pPr>
              <w:keepNext/>
              <w:keepLines/>
              <w:spacing w:after="40" w:line="240" w:lineRule="auto"/>
              <w:contextualSpacing/>
              <w:outlineLvl w:val="2"/>
              <w:rPr>
                <w:rFonts w:asciiTheme="majorHAnsi" w:eastAsiaTheme="majorEastAsia" w:hAnsiTheme="majorHAnsi" w:cstheme="majorBidi"/>
                <w:bCs/>
                <w14:ligatures w14:val="standardContextual"/>
              </w:rPr>
            </w:pPr>
            <w:r>
              <w:rPr>
                <w:rFonts w:asciiTheme="majorHAnsi" w:eastAsiaTheme="majorEastAsia" w:hAnsiTheme="majorHAnsi" w:cstheme="majorBidi"/>
                <w:bCs/>
                <w14:ligatures w14:val="standardContextual"/>
              </w:rPr>
              <w:t>Noviembre de 2016</w:t>
            </w:r>
            <w:r w:rsidR="00953841" w:rsidRPr="00953841">
              <w:rPr>
                <w:rFonts w:asciiTheme="majorHAnsi" w:eastAsiaTheme="majorEastAsia" w:hAnsiTheme="majorHAnsi" w:cstheme="majorBidi"/>
                <w:bCs/>
                <w:lang w:bidi="es-ES"/>
                <w14:ligatures w14:val="standardContextual"/>
              </w:rPr>
              <w:t xml:space="preserve"> –</w:t>
            </w:r>
            <w:r>
              <w:rPr>
                <w:rFonts w:asciiTheme="majorHAnsi" w:eastAsiaTheme="majorEastAsia" w:hAnsiTheme="majorHAnsi" w:cstheme="majorBidi"/>
                <w:bCs/>
                <w:lang w:bidi="es-ES"/>
                <w14:ligatures w14:val="standardContextual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bCs/>
                <w14:ligatures w14:val="standardContextual"/>
              </w:rPr>
              <w:t>Marzo de 2017</w:t>
            </w:r>
            <w:r w:rsidR="00953841">
              <w:rPr>
                <w:rFonts w:asciiTheme="majorHAnsi" w:eastAsiaTheme="majorEastAsia" w:hAnsiTheme="majorHAnsi" w:cstheme="majorBidi"/>
                <w:bCs/>
                <w14:ligatures w14:val="standardContextual"/>
              </w:rPr>
              <w:t xml:space="preserve"> </w:t>
            </w:r>
          </w:p>
          <w:p w:rsidR="00953841" w:rsidRPr="00953841" w:rsidRDefault="00953841" w:rsidP="00953841">
            <w:pPr>
              <w:rPr>
                <w:color w:val="auto"/>
              </w:rPr>
            </w:pPr>
            <w:r w:rsidRPr="00953841">
              <w:rPr>
                <w:color w:val="auto"/>
              </w:rPr>
              <w:t>Asesorar al cliente, cumplimiento de metas por ventas, mantenimiento y organización del almacén</w:t>
            </w:r>
            <w:r>
              <w:rPr>
                <w:color w:val="auto"/>
              </w:rPr>
              <w:t>.</w:t>
            </w:r>
          </w:p>
          <w:p w:rsidR="00953841" w:rsidRPr="00953841" w:rsidRDefault="00953841" w:rsidP="00953841">
            <w:pPr>
              <w:rPr>
                <w:b/>
                <w:color w:val="auto"/>
              </w:rPr>
            </w:pPr>
            <w:r w:rsidRPr="00953841">
              <w:rPr>
                <w:b/>
                <w:color w:val="auto"/>
              </w:rPr>
              <w:t xml:space="preserve">Jefe Inmediato: </w:t>
            </w:r>
          </w:p>
          <w:p w:rsidR="00953841" w:rsidRPr="00953841" w:rsidRDefault="007B02E1" w:rsidP="00953841">
            <w:pPr>
              <w:rPr>
                <w:color w:val="auto"/>
              </w:rPr>
            </w:pPr>
            <w:r>
              <w:rPr>
                <w:color w:val="auto"/>
              </w:rPr>
              <w:t>Julianis Rivero</w:t>
            </w:r>
            <w:r w:rsidR="00953841">
              <w:rPr>
                <w:color w:val="auto"/>
              </w:rPr>
              <w:t>- Gerente de tienda</w:t>
            </w:r>
            <w:r w:rsidR="00953841" w:rsidRPr="00953841">
              <w:rPr>
                <w:color w:val="auto"/>
              </w:rPr>
              <w:t xml:space="preserve">. Cel.: </w:t>
            </w:r>
            <w:r>
              <w:rPr>
                <w:color w:val="auto"/>
              </w:rPr>
              <w:t>3016002888</w:t>
            </w:r>
          </w:p>
          <w:p w:rsidR="00953841" w:rsidRDefault="00953841" w:rsidP="009B5D1A">
            <w:pPr>
              <w:pStyle w:val="Ttulo2"/>
              <w:rPr>
                <w:color w:val="auto"/>
              </w:rPr>
            </w:pPr>
          </w:p>
          <w:p w:rsidR="009B4D16" w:rsidRPr="00B31937" w:rsidRDefault="00EC2B20" w:rsidP="009B5D1A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asesora de</w:t>
            </w:r>
            <w:r w:rsidR="00A25AA0" w:rsidRPr="00B31937">
              <w:rPr>
                <w:color w:val="auto"/>
              </w:rPr>
              <w:t xml:space="preserve"> ventas</w:t>
            </w:r>
            <w:r w:rsidR="007E59B8" w:rsidRPr="00B31937">
              <w:rPr>
                <w:color w:val="auto"/>
                <w:lang w:bidi="es-ES"/>
              </w:rPr>
              <w:t>,</w:t>
            </w:r>
            <w:r w:rsidR="007B02E1">
              <w:rPr>
                <w:color w:val="auto"/>
                <w:lang w:bidi="es-ES"/>
              </w:rPr>
              <w:t xml:space="preserve"> empresa grupo ingeniosas</w:t>
            </w:r>
            <w:r w:rsidR="007B02E1">
              <w:rPr>
                <w:color w:val="4D3211"/>
                <w:w w:val="65"/>
              </w:rPr>
              <w:t xml:space="preserve"> </w:t>
            </w:r>
          </w:p>
          <w:p w:rsidR="007E59B8" w:rsidRPr="00293282" w:rsidRDefault="00157385" w:rsidP="00293282">
            <w:pPr>
              <w:pStyle w:val="Ttulo3"/>
            </w:pPr>
            <w:r>
              <w:t>Diciembre de 2018</w:t>
            </w:r>
            <w:r w:rsidR="001E7033" w:rsidRPr="00A85B6F">
              <w:rPr>
                <w:lang w:bidi="es-ES"/>
              </w:rPr>
              <w:t xml:space="preserve"> – </w:t>
            </w:r>
            <w:r>
              <w:t>mayo</w:t>
            </w:r>
            <w:r w:rsidR="00485E4C">
              <w:t xml:space="preserve"> de 2019</w:t>
            </w:r>
          </w:p>
          <w:p w:rsidR="007E59B8" w:rsidRPr="00B31937" w:rsidRDefault="00A25AA0" w:rsidP="007E59B8">
            <w:pPr>
              <w:rPr>
                <w:rStyle w:val="nfasis"/>
                <w:color w:val="auto"/>
              </w:rPr>
            </w:pPr>
            <w:r w:rsidRPr="00B31937">
              <w:rPr>
                <w:rStyle w:val="nfasis"/>
                <w:color w:val="auto"/>
              </w:rPr>
              <w:t>Asesorar al cliente, c</w:t>
            </w:r>
            <w:r w:rsidR="00EC2B20">
              <w:rPr>
                <w:rStyle w:val="nfasis"/>
                <w:color w:val="auto"/>
              </w:rPr>
              <w:t>umplimiento de metas por ventas</w:t>
            </w:r>
            <w:r w:rsidR="00B31937" w:rsidRPr="00B31937">
              <w:rPr>
                <w:rStyle w:val="nfasis"/>
                <w:color w:val="auto"/>
              </w:rPr>
              <w:t>,</w:t>
            </w:r>
            <w:r w:rsidRPr="00B31937">
              <w:rPr>
                <w:rStyle w:val="nfasis"/>
                <w:color w:val="auto"/>
              </w:rPr>
              <w:t xml:space="preserve"> mantenimiento y organización del almacén.</w:t>
            </w:r>
          </w:p>
          <w:p w:rsidR="00B31937" w:rsidRPr="00B31937" w:rsidRDefault="00B31937" w:rsidP="007E59B8">
            <w:pPr>
              <w:rPr>
                <w:rStyle w:val="nfasis"/>
                <w:b/>
                <w:color w:val="auto"/>
              </w:rPr>
            </w:pPr>
            <w:r w:rsidRPr="00B31937">
              <w:rPr>
                <w:rStyle w:val="nfasis"/>
                <w:b/>
                <w:color w:val="auto"/>
              </w:rPr>
              <w:t xml:space="preserve">Jefe Inmediato: </w:t>
            </w:r>
          </w:p>
          <w:p w:rsidR="00B31937" w:rsidRDefault="00305993" w:rsidP="007E59B8">
            <w:pPr>
              <w:rPr>
                <w:rStyle w:val="nfasis"/>
                <w:color w:val="auto"/>
              </w:rPr>
            </w:pPr>
            <w:r>
              <w:rPr>
                <w:rStyle w:val="nfasis"/>
                <w:color w:val="auto"/>
              </w:rPr>
              <w:t>Victor Estrada- Administrador</w:t>
            </w:r>
            <w:r w:rsidR="00B31937" w:rsidRPr="00B31937">
              <w:rPr>
                <w:rStyle w:val="nfasis"/>
                <w:color w:val="auto"/>
              </w:rPr>
              <w:t xml:space="preserve">. </w:t>
            </w:r>
            <w:r w:rsidR="003B2014" w:rsidRPr="00B31937">
              <w:rPr>
                <w:rStyle w:val="nfasis"/>
                <w:color w:val="auto"/>
              </w:rPr>
              <w:t>Cel.</w:t>
            </w:r>
            <w:r w:rsidR="00B31937" w:rsidRPr="00B31937">
              <w:rPr>
                <w:rStyle w:val="nfasis"/>
                <w:color w:val="auto"/>
              </w:rPr>
              <w:t xml:space="preserve">: </w:t>
            </w:r>
            <w:r>
              <w:rPr>
                <w:rStyle w:val="nfasis"/>
                <w:color w:val="auto"/>
              </w:rPr>
              <w:t>3168253452</w:t>
            </w:r>
          </w:p>
          <w:p w:rsidR="00485E4C" w:rsidRDefault="00485E4C" w:rsidP="007E59B8">
            <w:pPr>
              <w:rPr>
                <w:rStyle w:val="nfasis"/>
                <w:color w:val="auto"/>
              </w:rPr>
            </w:pPr>
          </w:p>
          <w:p w:rsidR="00485E4C" w:rsidRPr="00B31937" w:rsidRDefault="00485E4C" w:rsidP="00485E4C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asesora de</w:t>
            </w:r>
            <w:r w:rsidRPr="00B31937">
              <w:rPr>
                <w:color w:val="auto"/>
              </w:rPr>
              <w:t xml:space="preserve"> ventas</w:t>
            </w:r>
            <w:r w:rsidR="00E67E01">
              <w:rPr>
                <w:color w:val="auto"/>
              </w:rPr>
              <w:t xml:space="preserve"> y administradora</w:t>
            </w:r>
            <w:r w:rsidRPr="00B31937">
              <w:rPr>
                <w:color w:val="auto"/>
                <w:lang w:bidi="es-ES"/>
              </w:rPr>
              <w:t xml:space="preserve">, </w:t>
            </w:r>
            <w:r w:rsidR="00E67E01">
              <w:rPr>
                <w:color w:val="auto"/>
              </w:rPr>
              <w:t>estudio a creaciones</w:t>
            </w:r>
            <w:r w:rsidR="008344F1">
              <w:rPr>
                <w:color w:val="auto"/>
              </w:rPr>
              <w:t xml:space="preserve"> </w:t>
            </w:r>
            <w:r w:rsidR="00E67E01">
              <w:rPr>
                <w:color w:val="auto"/>
              </w:rPr>
              <w:t>(c.c. PORTAL DEL PRADO, LOS ANGELES MALL Y VILLACOUNTRY</w:t>
            </w:r>
            <w:r>
              <w:rPr>
                <w:color w:val="auto"/>
              </w:rPr>
              <w:t>)</w:t>
            </w:r>
          </w:p>
          <w:p w:rsidR="00485E4C" w:rsidRPr="00293282" w:rsidRDefault="00E67E01" w:rsidP="00485E4C">
            <w:pPr>
              <w:pStyle w:val="Ttulo3"/>
            </w:pPr>
            <w:r>
              <w:t>Junio de 2019</w:t>
            </w:r>
            <w:r w:rsidR="00485E4C" w:rsidRPr="00A85B6F">
              <w:rPr>
                <w:lang w:bidi="es-ES"/>
              </w:rPr>
              <w:t xml:space="preserve"> – </w:t>
            </w:r>
            <w:r>
              <w:t>Diciembre de 2019</w:t>
            </w:r>
          </w:p>
          <w:p w:rsidR="0027584D" w:rsidRDefault="00E67E01" w:rsidP="007E59B8">
            <w:pPr>
              <w:rPr>
                <w:rStyle w:val="nfasis"/>
                <w:color w:val="auto"/>
              </w:rPr>
            </w:pPr>
            <w:r w:rsidRPr="00B31937">
              <w:rPr>
                <w:rStyle w:val="nfasis"/>
                <w:color w:val="auto"/>
              </w:rPr>
              <w:t>Asesorar al cliente, c</w:t>
            </w:r>
            <w:r>
              <w:rPr>
                <w:rStyle w:val="nfasis"/>
                <w:color w:val="auto"/>
              </w:rPr>
              <w:t>umplimiento de metas por ventas</w:t>
            </w:r>
            <w:r w:rsidRPr="00B31937">
              <w:rPr>
                <w:rStyle w:val="nfasis"/>
                <w:color w:val="auto"/>
              </w:rPr>
              <w:t>, mantenimiento y organización del almacén, respon</w:t>
            </w:r>
            <w:r>
              <w:rPr>
                <w:rStyle w:val="nfasis"/>
                <w:color w:val="auto"/>
              </w:rPr>
              <w:t>sable de inventario</w:t>
            </w:r>
            <w:r w:rsidRPr="00B31937">
              <w:rPr>
                <w:rStyle w:val="nfasis"/>
                <w:color w:val="auto"/>
              </w:rPr>
              <w:t xml:space="preserve"> y manejo de caja</w:t>
            </w:r>
            <w:r>
              <w:rPr>
                <w:rStyle w:val="nfasis"/>
                <w:color w:val="auto"/>
              </w:rPr>
              <w:t>.</w:t>
            </w:r>
          </w:p>
          <w:p w:rsidR="00E67E01" w:rsidRDefault="00E67E01" w:rsidP="007E59B8">
            <w:pPr>
              <w:rPr>
                <w:rStyle w:val="nfasis"/>
                <w:color w:val="auto"/>
              </w:rPr>
            </w:pPr>
          </w:p>
          <w:p w:rsidR="00E67E01" w:rsidRPr="003B2014" w:rsidRDefault="00E67E01" w:rsidP="007E59B8">
            <w:pPr>
              <w:rPr>
                <w:color w:val="auto"/>
              </w:rPr>
            </w:pPr>
          </w:p>
          <w:p w:rsidR="003F47D0" w:rsidRPr="00485E4C" w:rsidRDefault="0027584D" w:rsidP="003F47D0">
            <w:pPr>
              <w:pStyle w:val="Ttulo2"/>
              <w:rPr>
                <w:color w:val="auto"/>
              </w:rPr>
            </w:pPr>
            <w:r w:rsidRPr="00485E4C">
              <w:rPr>
                <w:color w:val="auto"/>
              </w:rPr>
              <w:lastRenderedPageBreak/>
              <w:t>impulsadora</w:t>
            </w:r>
            <w:r w:rsidR="003F47D0" w:rsidRPr="00485E4C">
              <w:rPr>
                <w:color w:val="auto"/>
                <w:lang w:bidi="es-ES"/>
              </w:rPr>
              <w:t xml:space="preserve">, </w:t>
            </w:r>
            <w:r w:rsidR="00B325F9" w:rsidRPr="00485E4C">
              <w:rPr>
                <w:color w:val="auto"/>
                <w:lang w:bidi="es-ES"/>
              </w:rPr>
              <w:t>temporal acción plus (</w:t>
            </w:r>
            <w:r w:rsidR="00335A17">
              <w:rPr>
                <w:color w:val="auto"/>
                <w:lang w:bidi="es-ES"/>
              </w:rPr>
              <w:t>red</w:t>
            </w:r>
            <w:r w:rsidR="00213610">
              <w:rPr>
                <w:color w:val="auto"/>
                <w:lang w:bidi="es-ES"/>
              </w:rPr>
              <w:t xml:space="preserve"> </w:t>
            </w:r>
            <w:r w:rsidR="00335A17">
              <w:rPr>
                <w:color w:val="auto"/>
                <w:lang w:bidi="es-ES"/>
              </w:rPr>
              <w:t>bull colombia</w:t>
            </w:r>
            <w:r w:rsidRPr="00485E4C">
              <w:rPr>
                <w:color w:val="auto"/>
              </w:rPr>
              <w:t xml:space="preserve"> s.a.)</w:t>
            </w:r>
          </w:p>
          <w:p w:rsidR="003F47D0" w:rsidRPr="00293282" w:rsidRDefault="00213610" w:rsidP="00293282">
            <w:pPr>
              <w:pStyle w:val="Ttulo3"/>
            </w:pPr>
            <w:r>
              <w:t>3 marzo de 2019</w:t>
            </w:r>
            <w:r w:rsidR="003F47D0" w:rsidRPr="00293282">
              <w:rPr>
                <w:lang w:bidi="es-ES"/>
              </w:rPr>
              <w:t xml:space="preserve"> </w:t>
            </w:r>
            <w:r>
              <w:rPr>
                <w:lang w:bidi="es-ES"/>
              </w:rPr>
              <w:t>metro metro berbena club campestre</w:t>
            </w:r>
          </w:p>
          <w:p w:rsidR="00B325F9" w:rsidRPr="00213610" w:rsidRDefault="0027584D" w:rsidP="0027584D">
            <w:pPr>
              <w:rPr>
                <w:color w:val="auto"/>
              </w:rPr>
            </w:pPr>
            <w:r w:rsidRPr="003B2014">
              <w:rPr>
                <w:color w:val="auto"/>
              </w:rPr>
              <w:t>Impulsar la venta del producto</w:t>
            </w:r>
            <w:bookmarkStart w:id="0" w:name="_GoBack"/>
            <w:bookmarkEnd w:id="0"/>
            <w:r w:rsidRPr="003B2014">
              <w:rPr>
                <w:color w:val="auto"/>
              </w:rPr>
              <w:t xml:space="preserve"> y cumplimiento de meta por ventas.</w:t>
            </w:r>
          </w:p>
        </w:tc>
      </w:tr>
      <w:tr w:rsidR="009B4D16" w:rsidRPr="00293282" w:rsidTr="003B2014">
        <w:trPr>
          <w:trHeight w:val="1355"/>
        </w:trPr>
        <w:tc>
          <w:tcPr>
            <w:tcW w:w="1916" w:type="dxa"/>
          </w:tcPr>
          <w:p w:rsidR="009B4D16" w:rsidRPr="003B2014" w:rsidRDefault="003B2014" w:rsidP="003B2014">
            <w:pPr>
              <w:pStyle w:val="Ttulo1"/>
              <w:rPr>
                <w:b/>
              </w:rPr>
            </w:pPr>
            <w:r w:rsidRPr="003B2014">
              <w:rPr>
                <w:b/>
                <w:color w:val="auto"/>
              </w:rPr>
              <w:lastRenderedPageBreak/>
              <w:t>EDUCACIÓN</w:t>
            </w:r>
          </w:p>
        </w:tc>
        <w:tc>
          <w:tcPr>
            <w:tcW w:w="7838" w:type="dxa"/>
            <w:tcMar>
              <w:left w:w="274" w:type="dxa"/>
            </w:tcMar>
          </w:tcPr>
          <w:p w:rsidR="00B325F9" w:rsidRDefault="00B325F9" w:rsidP="00B325F9">
            <w:pPr>
              <w:pStyle w:val="Ttulo2"/>
            </w:pPr>
            <w:r>
              <w:t>colegio</w:t>
            </w:r>
            <w:r w:rsidR="00C20D2F">
              <w:t xml:space="preserve"> GABRIEL ESCOBAR BALLESTA </w:t>
            </w:r>
            <w:r w:rsidR="003F47D0" w:rsidRPr="00293282">
              <w:rPr>
                <w:lang w:bidi="es-ES"/>
              </w:rPr>
              <w:t>—</w:t>
            </w:r>
            <w:r w:rsidR="00C20D2F">
              <w:rPr>
                <w:lang w:bidi="es-ES"/>
              </w:rPr>
              <w:t xml:space="preserve"> </w:t>
            </w:r>
            <w:r w:rsidR="00C20D2F">
              <w:t>PLATO MAGD</w:t>
            </w:r>
            <w:r w:rsidR="003F47D0" w:rsidRPr="00293282">
              <w:rPr>
                <w:lang w:bidi="es-ES"/>
              </w:rPr>
              <w:t xml:space="preserve"> —</w:t>
            </w:r>
            <w:r>
              <w:t xml:space="preserve">bachiller </w:t>
            </w:r>
          </w:p>
          <w:p w:rsidR="00B325F9" w:rsidRDefault="00C20D2F" w:rsidP="00B325F9">
            <w:r>
              <w:t>Año 20</w:t>
            </w:r>
            <w:r w:rsidR="00A771CE">
              <w:t>03</w:t>
            </w:r>
            <w:r>
              <w:t>- Año 20</w:t>
            </w:r>
            <w:r w:rsidR="00A771CE">
              <w:t>08</w:t>
            </w:r>
          </w:p>
          <w:p w:rsidR="00B325F9" w:rsidRDefault="00B325F9" w:rsidP="00B325F9">
            <w:pPr>
              <w:pStyle w:val="Ttulo2"/>
            </w:pPr>
            <w:r>
              <w:t>universidad autónoma del caribe</w:t>
            </w:r>
            <w:r w:rsidRPr="00293282">
              <w:rPr>
                <w:lang w:bidi="es-ES"/>
              </w:rPr>
              <w:t xml:space="preserve"> —</w:t>
            </w:r>
            <w:r>
              <w:t>barranquilla</w:t>
            </w:r>
            <w:r w:rsidRPr="00293282">
              <w:rPr>
                <w:lang w:bidi="es-ES"/>
              </w:rPr>
              <w:t xml:space="preserve"> —</w:t>
            </w:r>
            <w:r>
              <w:t>diseño</w:t>
            </w:r>
            <w:r w:rsidR="008C1ADA">
              <w:t xml:space="preserve"> </w:t>
            </w:r>
            <w:r w:rsidR="00A771CE">
              <w:t>GRAFICO</w:t>
            </w:r>
            <w:r w:rsidR="00485E4C">
              <w:t>.</w:t>
            </w:r>
          </w:p>
          <w:p w:rsidR="00B325F9" w:rsidRDefault="00A771CE" w:rsidP="00B325F9">
            <w:r>
              <w:t xml:space="preserve">Quinto </w:t>
            </w:r>
            <w:r w:rsidR="00B325F9">
              <w:t xml:space="preserve"> semestre Año 2015</w:t>
            </w:r>
          </w:p>
          <w:p w:rsidR="008C1ADA" w:rsidRDefault="008C1ADA" w:rsidP="008C1ADA">
            <w:pPr>
              <w:pStyle w:val="Ttulo2"/>
            </w:pPr>
            <w:r>
              <w:t>EDA (ESCUELA DISTRITAL DE ARTES)</w:t>
            </w:r>
            <w:r w:rsidRPr="00293282">
              <w:rPr>
                <w:lang w:bidi="es-ES"/>
              </w:rPr>
              <w:t xml:space="preserve"> —</w:t>
            </w:r>
            <w:r>
              <w:t>barranquilla</w:t>
            </w:r>
            <w:r w:rsidRPr="00293282">
              <w:rPr>
                <w:lang w:bidi="es-ES"/>
              </w:rPr>
              <w:t xml:space="preserve"> —</w:t>
            </w:r>
            <w:r>
              <w:t>CONOCIMIENTOS ACADEMICOS EN PINTURA ARTISTICA.</w:t>
            </w:r>
          </w:p>
          <w:p w:rsidR="008C1ADA" w:rsidRDefault="008C1ADA" w:rsidP="008C1ADA">
            <w:r>
              <w:t>Junio Año 2019</w:t>
            </w:r>
          </w:p>
          <w:p w:rsidR="003B2014" w:rsidRDefault="003B2014" w:rsidP="00B325F9"/>
          <w:p w:rsidR="00B325F9" w:rsidRDefault="00B325F9" w:rsidP="00B325F9"/>
          <w:p w:rsidR="00B325F9" w:rsidRPr="00B325F9" w:rsidRDefault="00B325F9" w:rsidP="00B325F9"/>
          <w:p w:rsidR="003F47D0" w:rsidRPr="00293282" w:rsidRDefault="003F47D0" w:rsidP="00B325F9"/>
        </w:tc>
      </w:tr>
    </w:tbl>
    <w:p w:rsidR="008C1ADA" w:rsidRDefault="008C1ADA" w:rsidP="000A0D31">
      <w:r>
        <w:rPr>
          <w:b/>
          <w:color w:val="auto"/>
        </w:rPr>
        <w:t xml:space="preserve">         </w:t>
      </w:r>
    </w:p>
    <w:tbl>
      <w:tblPr>
        <w:tblStyle w:val="Tabladecurrculumvtae"/>
        <w:tblW w:w="5027" w:type="pct"/>
        <w:tblLayout w:type="fixed"/>
        <w:tblCellMar>
          <w:bottom w:w="72" w:type="dxa"/>
        </w:tblCellMar>
        <w:tblLook w:val="04A0" w:firstRow="1" w:lastRow="0" w:firstColumn="1" w:lastColumn="0" w:noHBand="0" w:noVBand="1"/>
      </w:tblPr>
      <w:tblGrid>
        <w:gridCol w:w="1925"/>
        <w:gridCol w:w="7874"/>
      </w:tblGrid>
      <w:tr w:rsidR="008C1ADA" w:rsidRPr="00293282" w:rsidTr="00B030E9">
        <w:trPr>
          <w:trHeight w:val="5365"/>
        </w:trPr>
        <w:tc>
          <w:tcPr>
            <w:tcW w:w="1925" w:type="dxa"/>
          </w:tcPr>
          <w:p w:rsidR="008C1ADA" w:rsidRDefault="008C1ADA" w:rsidP="00C0546C">
            <w:pPr>
              <w:pStyle w:val="Ttulo1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REFERENCIAS </w:t>
            </w:r>
          </w:p>
          <w:p w:rsidR="00B030E9" w:rsidRDefault="00B030E9" w:rsidP="00C0546C">
            <w:pPr>
              <w:pStyle w:val="Ttulo1"/>
              <w:rPr>
                <w:b/>
                <w:color w:val="auto"/>
              </w:rPr>
            </w:pPr>
            <w:r>
              <w:rPr>
                <w:b/>
                <w:color w:val="auto"/>
              </w:rPr>
              <w:t>FAMILIARES</w:t>
            </w:r>
          </w:p>
          <w:p w:rsidR="008C1ADA" w:rsidRPr="003B2014" w:rsidRDefault="008C1ADA" w:rsidP="00C0546C">
            <w:pPr>
              <w:pStyle w:val="Ttulo1"/>
              <w:rPr>
                <w:b/>
              </w:rPr>
            </w:pPr>
            <w:r>
              <w:rPr>
                <w:b/>
                <w:color w:val="auto"/>
              </w:rPr>
              <w:t>PERSONALES</w:t>
            </w:r>
          </w:p>
        </w:tc>
        <w:tc>
          <w:tcPr>
            <w:tcW w:w="7873" w:type="dxa"/>
            <w:tcMar>
              <w:left w:w="274" w:type="dxa"/>
            </w:tcMar>
          </w:tcPr>
          <w:p w:rsidR="00B030E9" w:rsidRDefault="008C1ADA" w:rsidP="00B030E9">
            <w:pPr>
              <w:pStyle w:val="Ttulo2"/>
              <w:rPr>
                <w:lang w:bidi="es-ES"/>
              </w:rPr>
            </w:pPr>
            <w:r>
              <w:t xml:space="preserve">ANCHELA DEL TORO </w:t>
            </w:r>
            <w:r w:rsidR="00B030E9">
              <w:t>ANDRADE - Medico</w:t>
            </w:r>
          </w:p>
          <w:p w:rsidR="008C1ADA" w:rsidRDefault="008C1ADA" w:rsidP="00C0546C">
            <w:pPr>
              <w:pStyle w:val="Ttulo2"/>
            </w:pPr>
            <w:r>
              <w:t>CEL: 3006688861</w:t>
            </w:r>
          </w:p>
          <w:p w:rsidR="00B030E9" w:rsidRPr="00B030E9" w:rsidRDefault="00B030E9" w:rsidP="00B030E9"/>
          <w:p w:rsidR="00B030E9" w:rsidRDefault="00B030E9" w:rsidP="00B030E9">
            <w:pPr>
              <w:pStyle w:val="Ttulo2"/>
              <w:rPr>
                <w:lang w:bidi="es-ES"/>
              </w:rPr>
            </w:pPr>
            <w:r>
              <w:t>LIBIA ANDRADE OVIEDO - DOCENTE</w:t>
            </w:r>
          </w:p>
          <w:p w:rsidR="00B030E9" w:rsidRDefault="00B030E9" w:rsidP="00B030E9">
            <w:pPr>
              <w:pStyle w:val="Ttulo2"/>
            </w:pPr>
            <w:r>
              <w:t xml:space="preserve">CEL: </w:t>
            </w:r>
            <w:r w:rsidRPr="00B030E9">
              <w:t>322 2141266</w:t>
            </w:r>
          </w:p>
          <w:p w:rsidR="00B030E9" w:rsidRPr="00B030E9" w:rsidRDefault="00B030E9" w:rsidP="00B030E9"/>
          <w:p w:rsidR="00B030E9" w:rsidRDefault="00B030E9" w:rsidP="00B030E9">
            <w:pPr>
              <w:pStyle w:val="Ttulo2"/>
              <w:rPr>
                <w:lang w:bidi="es-ES"/>
              </w:rPr>
            </w:pPr>
            <w:r>
              <w:t>CAROLA JIMENEZ - Diseñadora de modas</w:t>
            </w:r>
          </w:p>
          <w:p w:rsidR="00B030E9" w:rsidRDefault="00B030E9" w:rsidP="00B030E9">
            <w:pPr>
              <w:pStyle w:val="Ttulo2"/>
            </w:pPr>
            <w:r>
              <w:t xml:space="preserve">CEL: </w:t>
            </w:r>
            <w:r w:rsidRPr="00B030E9">
              <w:t>300 7692318</w:t>
            </w:r>
          </w:p>
          <w:p w:rsidR="00B030E9" w:rsidRPr="00B030E9" w:rsidRDefault="00B030E9" w:rsidP="00B030E9"/>
          <w:p w:rsidR="00B030E9" w:rsidRDefault="00B030E9" w:rsidP="00B030E9">
            <w:pPr>
              <w:pStyle w:val="Ttulo2"/>
              <w:rPr>
                <w:lang w:bidi="es-ES"/>
              </w:rPr>
            </w:pPr>
            <w:r>
              <w:t>Luis florez - Diseñadora grafico</w:t>
            </w:r>
          </w:p>
          <w:p w:rsidR="00B030E9" w:rsidRDefault="00B030E9" w:rsidP="00B030E9">
            <w:pPr>
              <w:pStyle w:val="Ttulo2"/>
            </w:pPr>
            <w:r>
              <w:t xml:space="preserve">CEL: </w:t>
            </w:r>
            <w:r w:rsidRPr="00B030E9">
              <w:t>302 2801776</w:t>
            </w:r>
          </w:p>
          <w:p w:rsidR="00B030E9" w:rsidRPr="00B030E9" w:rsidRDefault="00B030E9" w:rsidP="00B030E9"/>
          <w:p w:rsidR="00B030E9" w:rsidRPr="00B030E9" w:rsidRDefault="00B030E9" w:rsidP="00B030E9"/>
          <w:p w:rsidR="008C1ADA" w:rsidRDefault="008C1ADA" w:rsidP="00C0546C">
            <w:pPr>
              <w:pStyle w:val="Ttulo2"/>
            </w:pPr>
          </w:p>
          <w:p w:rsidR="008C1ADA" w:rsidRDefault="008C1ADA" w:rsidP="00C0546C"/>
          <w:p w:rsidR="008C1ADA" w:rsidRPr="00293282" w:rsidRDefault="008C1ADA" w:rsidP="00C0546C"/>
        </w:tc>
      </w:tr>
    </w:tbl>
    <w:p w:rsidR="008F11E2" w:rsidRDefault="008F11E2" w:rsidP="000A0D31"/>
    <w:sectPr w:rsidR="008F11E2" w:rsidSect="00FA0018">
      <w:footerReference w:type="default" r:id="rId10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2026" w:rsidRDefault="003D2026">
      <w:pPr>
        <w:spacing w:after="0" w:line="240" w:lineRule="auto"/>
      </w:pPr>
      <w:r>
        <w:separator/>
      </w:r>
    </w:p>
    <w:p w:rsidR="003D2026" w:rsidRDefault="003D2026"/>
    <w:p w:rsidR="003D2026" w:rsidRDefault="003D2026"/>
  </w:endnote>
  <w:endnote w:type="continuationSeparator" w:id="0">
    <w:p w:rsidR="003D2026" w:rsidRDefault="003D2026">
      <w:pPr>
        <w:spacing w:after="0" w:line="240" w:lineRule="auto"/>
      </w:pPr>
      <w:r>
        <w:continuationSeparator/>
      </w:r>
    </w:p>
    <w:p w:rsidR="003D2026" w:rsidRDefault="003D2026"/>
    <w:p w:rsidR="003D2026" w:rsidRDefault="003D20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decurrculumvta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Tabla de diseño de pie de página"/>
    </w:tblPr>
    <w:tblGrid>
      <w:gridCol w:w="3138"/>
      <w:gridCol w:w="6608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Piedepgina"/>
          </w:pPr>
          <w:r w:rsidRPr="008F11E2">
            <w:rPr>
              <w:lang w:bidi="es-ES"/>
            </w:rPr>
            <w:t xml:space="preserve">Página </w:t>
          </w:r>
          <w:r w:rsidRPr="008F11E2">
            <w:rPr>
              <w:lang w:bidi="es-ES"/>
            </w:rPr>
            <w:fldChar w:fldCharType="begin"/>
          </w:r>
          <w:r w:rsidRPr="008F11E2">
            <w:rPr>
              <w:lang w:bidi="es-ES"/>
            </w:rPr>
            <w:instrText xml:space="preserve"> PAGE </w:instrText>
          </w:r>
          <w:r w:rsidRPr="008F11E2">
            <w:rPr>
              <w:lang w:bidi="es-ES"/>
            </w:rPr>
            <w:fldChar w:fldCharType="separate"/>
          </w:r>
          <w:r w:rsidR="00273086">
            <w:rPr>
              <w:noProof/>
              <w:lang w:bidi="es-ES"/>
            </w:rPr>
            <w:t>2</w:t>
          </w:r>
          <w:r w:rsidRPr="008F11E2">
            <w:rPr>
              <w:lang w:bidi="es-ES"/>
            </w:rPr>
            <w:fldChar w:fldCharType="end"/>
          </w:r>
        </w:p>
      </w:tc>
      <w:tc>
        <w:tcPr>
          <w:tcW w:w="6840" w:type="dxa"/>
        </w:tcPr>
        <w:p w:rsidR="008F11E2" w:rsidRDefault="003D2026" w:rsidP="001E7033">
          <w:pPr>
            <w:pStyle w:val="Piedepginaalineadoaladerecha"/>
          </w:pPr>
          <w:sdt>
            <w:sdtPr>
              <w:alias w:val="Escriba su nombre:"/>
              <w:tag w:val="Escriba su nombre:"/>
              <w:id w:val="1942648725"/>
              <w:placeholder>
                <w:docPart w:val="F840F96116134F46A69BBFC7498A4EE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 w:multiLine="1"/>
            </w:sdtPr>
            <w:sdtEndPr/>
            <w:sdtContent>
              <w:r w:rsidR="007B02E1">
                <w:rPr>
                  <w:lang w:val="es-MX"/>
                </w:rPr>
                <w:t>ELIETH DEL CARMEN OSPINO ANDRADE</w:t>
              </w:r>
            </w:sdtContent>
          </w:sdt>
        </w:p>
      </w:tc>
    </w:tr>
  </w:tbl>
  <w:p w:rsidR="009C4C2A" w:rsidRDefault="009C4C2A" w:rsidP="008F11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2026" w:rsidRDefault="003D2026">
      <w:pPr>
        <w:spacing w:after="0" w:line="240" w:lineRule="auto"/>
      </w:pPr>
      <w:r>
        <w:separator/>
      </w:r>
    </w:p>
    <w:p w:rsidR="003D2026" w:rsidRDefault="003D2026"/>
    <w:p w:rsidR="003D2026" w:rsidRDefault="003D2026"/>
  </w:footnote>
  <w:footnote w:type="continuationSeparator" w:id="0">
    <w:p w:rsidR="003D2026" w:rsidRDefault="003D2026">
      <w:pPr>
        <w:spacing w:after="0" w:line="240" w:lineRule="auto"/>
      </w:pPr>
      <w:r>
        <w:continuationSeparator/>
      </w:r>
    </w:p>
    <w:p w:rsidR="003D2026" w:rsidRDefault="003D2026"/>
    <w:p w:rsidR="003D2026" w:rsidRDefault="003D202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5C25B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CD32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18CD6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627A0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5E666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BD841B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C070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5B4F23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2A00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87637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AA0"/>
    <w:rsid w:val="00004F39"/>
    <w:rsid w:val="00036A41"/>
    <w:rsid w:val="000A0D31"/>
    <w:rsid w:val="000E6C32"/>
    <w:rsid w:val="00144807"/>
    <w:rsid w:val="00157385"/>
    <w:rsid w:val="001E7033"/>
    <w:rsid w:val="001F2802"/>
    <w:rsid w:val="00213610"/>
    <w:rsid w:val="0022794A"/>
    <w:rsid w:val="00273086"/>
    <w:rsid w:val="0027584D"/>
    <w:rsid w:val="0028156A"/>
    <w:rsid w:val="002828A5"/>
    <w:rsid w:val="00293282"/>
    <w:rsid w:val="002B2EA8"/>
    <w:rsid w:val="00305993"/>
    <w:rsid w:val="00306857"/>
    <w:rsid w:val="003341C4"/>
    <w:rsid w:val="00335A17"/>
    <w:rsid w:val="00340376"/>
    <w:rsid w:val="003B2014"/>
    <w:rsid w:val="003D2026"/>
    <w:rsid w:val="003F47D0"/>
    <w:rsid w:val="00415C27"/>
    <w:rsid w:val="004363AC"/>
    <w:rsid w:val="004857EE"/>
    <w:rsid w:val="00485E4C"/>
    <w:rsid w:val="00486FF2"/>
    <w:rsid w:val="00526211"/>
    <w:rsid w:val="00545EBD"/>
    <w:rsid w:val="006039A6"/>
    <w:rsid w:val="00633C61"/>
    <w:rsid w:val="00681958"/>
    <w:rsid w:val="006E0C31"/>
    <w:rsid w:val="0076504D"/>
    <w:rsid w:val="00776552"/>
    <w:rsid w:val="007B02E1"/>
    <w:rsid w:val="007E3DA2"/>
    <w:rsid w:val="007E59B8"/>
    <w:rsid w:val="007F70C7"/>
    <w:rsid w:val="008344F1"/>
    <w:rsid w:val="008362E3"/>
    <w:rsid w:val="00847604"/>
    <w:rsid w:val="008C1ADA"/>
    <w:rsid w:val="008F11E2"/>
    <w:rsid w:val="009308C2"/>
    <w:rsid w:val="009376B4"/>
    <w:rsid w:val="00953841"/>
    <w:rsid w:val="00973159"/>
    <w:rsid w:val="0097602F"/>
    <w:rsid w:val="00986F49"/>
    <w:rsid w:val="009B4D16"/>
    <w:rsid w:val="009B5D1A"/>
    <w:rsid w:val="009C2979"/>
    <w:rsid w:val="009C4C2A"/>
    <w:rsid w:val="009F0193"/>
    <w:rsid w:val="009F5EF6"/>
    <w:rsid w:val="00A25AA0"/>
    <w:rsid w:val="00A401F5"/>
    <w:rsid w:val="00A42251"/>
    <w:rsid w:val="00A71C6F"/>
    <w:rsid w:val="00A771CE"/>
    <w:rsid w:val="00A8176C"/>
    <w:rsid w:val="00AB3DA1"/>
    <w:rsid w:val="00AC5E68"/>
    <w:rsid w:val="00AF5F3D"/>
    <w:rsid w:val="00AF6711"/>
    <w:rsid w:val="00B030E9"/>
    <w:rsid w:val="00B31937"/>
    <w:rsid w:val="00B31AFA"/>
    <w:rsid w:val="00B325F9"/>
    <w:rsid w:val="00BD6544"/>
    <w:rsid w:val="00BF3396"/>
    <w:rsid w:val="00C20D2F"/>
    <w:rsid w:val="00C379BF"/>
    <w:rsid w:val="00C5794C"/>
    <w:rsid w:val="00C70F03"/>
    <w:rsid w:val="00D1263F"/>
    <w:rsid w:val="00D62B96"/>
    <w:rsid w:val="00D8174F"/>
    <w:rsid w:val="00E22010"/>
    <w:rsid w:val="00E5345A"/>
    <w:rsid w:val="00E67E01"/>
    <w:rsid w:val="00E9661A"/>
    <w:rsid w:val="00EB452E"/>
    <w:rsid w:val="00EC2B20"/>
    <w:rsid w:val="00FA0018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4" w:qFormat="1"/>
    <w:lsdException w:name="heading 3" w:uiPriority="4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qFormat="1"/>
    <w:lsdException w:name="List Number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41"/>
  </w:style>
  <w:style w:type="paragraph" w:styleId="Ttulo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8F11E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1E2"/>
  </w:style>
  <w:style w:type="character" w:styleId="Textodelmarcadordeposicin">
    <w:name w:val="Placeholder Text"/>
    <w:basedOn w:val="Fuentedeprrafopredeter"/>
    <w:uiPriority w:val="99"/>
    <w:semiHidden/>
    <w:rsid w:val="00BF3396"/>
    <w:rPr>
      <w:color w:val="595959" w:themeColor="text1" w:themeTint="A6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Tabladecurrculumvtae">
    <w:name w:val="Tabla de currículum vítae"/>
    <w:basedOn w:val="Tablanormal"/>
    <w:uiPriority w:val="99"/>
    <w:rsid w:val="001E7033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2794A"/>
    <w:rPr>
      <w:color w:val="1F4E79" w:themeColor="accent1" w:themeShade="80"/>
    </w:rPr>
  </w:style>
  <w:style w:type="paragraph" w:customStyle="1" w:styleId="Informacindecontacto">
    <w:name w:val="Información de contact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Piedepginaalineadoaladerecha">
    <w:name w:val="Pie de página: alineado a la derecha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aconvietas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Encabezado">
    <w:name w:val="header"/>
    <w:basedOn w:val="Normal"/>
    <w:link w:val="EncabezadoCar"/>
    <w:uiPriority w:val="99"/>
    <w:rsid w:val="00545EBD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EBD"/>
  </w:style>
  <w:style w:type="paragraph" w:styleId="Textodeglobo">
    <w:name w:val="Balloon Text"/>
    <w:basedOn w:val="Normal"/>
    <w:link w:val="Textodeglob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60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7604"/>
  </w:style>
  <w:style w:type="paragraph" w:styleId="Textodebloque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76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760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760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760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760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760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760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760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760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760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7604"/>
    <w:rPr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415C27"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8"/>
    <w:semiHidden/>
    <w:rsid w:val="00847604"/>
  </w:style>
  <w:style w:type="table" w:styleId="Cuadrculavistosa">
    <w:name w:val="Colorful Grid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760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760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76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760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8"/>
    <w:semiHidden/>
    <w:unhideWhenUsed/>
    <w:rsid w:val="00847604"/>
  </w:style>
  <w:style w:type="character" w:customStyle="1" w:styleId="FechaCar">
    <w:name w:val="Fecha Car"/>
    <w:basedOn w:val="Fuentedeprrafopredeter"/>
    <w:link w:val="Fecha"/>
    <w:uiPriority w:val="8"/>
    <w:semiHidden/>
    <w:rsid w:val="0084760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760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760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7604"/>
  </w:style>
  <w:style w:type="character" w:styleId="Refdenotaalfinal">
    <w:name w:val="end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760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7604"/>
    <w:rPr>
      <w:szCs w:val="20"/>
    </w:rPr>
  </w:style>
  <w:style w:type="table" w:customStyle="1" w:styleId="GridTable1Light">
    <w:name w:val="Grid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847604"/>
  </w:style>
  <w:style w:type="paragraph" w:styleId="DireccinHTML">
    <w:name w:val="HTML Address"/>
    <w:basedOn w:val="Normal"/>
    <w:link w:val="DireccinHTMLC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760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760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760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60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76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760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15C27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7604"/>
  </w:style>
  <w:style w:type="paragraph" w:styleId="Lista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qFormat/>
    <w:rsid w:val="00847604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760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760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7604"/>
  </w:style>
  <w:style w:type="character" w:styleId="Nmerodepgina">
    <w:name w:val="page number"/>
    <w:basedOn w:val="Fuentedeprrafopredeter"/>
    <w:uiPriority w:val="99"/>
    <w:semiHidden/>
    <w:unhideWhenUsed/>
    <w:rsid w:val="00847604"/>
  </w:style>
  <w:style w:type="table" w:customStyle="1" w:styleId="PlainTable1">
    <w:name w:val="Plain Table 1"/>
    <w:basedOn w:val="Tablanormal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760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15C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8"/>
    <w:semiHidden/>
    <w:unhideWhenUsed/>
    <w:rsid w:val="00847604"/>
  </w:style>
  <w:style w:type="character" w:customStyle="1" w:styleId="SaludoCar">
    <w:name w:val="Saludo Car"/>
    <w:basedOn w:val="Fuentedeprrafopredeter"/>
    <w:link w:val="Saludo"/>
    <w:uiPriority w:val="8"/>
    <w:semiHidden/>
    <w:rsid w:val="00847604"/>
  </w:style>
  <w:style w:type="paragraph" w:styleId="Firma">
    <w:name w:val="Signature"/>
    <w:basedOn w:val="Normal"/>
    <w:link w:val="Firma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8"/>
    <w:semiHidden/>
    <w:rsid w:val="00847604"/>
  </w:style>
  <w:style w:type="character" w:styleId="Textoennegrita">
    <w:name w:val="Strong"/>
    <w:basedOn w:val="Fuentedeprrafopredeter"/>
    <w:uiPriority w:val="9"/>
    <w:semiHidden/>
    <w:qFormat/>
    <w:rsid w:val="00847604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857EE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84760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tulo2Car">
    <w:name w:val="Título 2 Car"/>
    <w:basedOn w:val="Fuentedeprrafopredeter"/>
    <w:link w:val="Ttulo2"/>
    <w:uiPriority w:val="4"/>
    <w:rsid w:val="00485E4C"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4" w:qFormat="1"/>
    <w:lsdException w:name="heading 3" w:uiPriority="4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qFormat="1"/>
    <w:lsdException w:name="List Number" w:qFormat="1"/>
    <w:lsdException w:name="Title" w:uiPriority="10" w:unhideWhenUsed="0" w:qFormat="1"/>
    <w:lsdException w:name="Closing" w:uiPriority="8"/>
    <w:lsdException w:name="Signature" w:uiPriority="8"/>
    <w:lsdException w:name="Default Paragraph Font" w:uiPriority="1"/>
    <w:lsdException w:name="Subtitle" w:uiPriority="11" w:qFormat="1"/>
    <w:lsdException w:name="Salutation" w:uiPriority="8"/>
    <w:lsdException w:name="Date" w:uiPriority="8"/>
    <w:lsdException w:name="Strong" w:uiPriority="9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841"/>
  </w:style>
  <w:style w:type="paragraph" w:styleId="Ttulo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8F11E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1E2"/>
  </w:style>
  <w:style w:type="character" w:styleId="Textodelmarcadordeposicin">
    <w:name w:val="Placeholder Text"/>
    <w:basedOn w:val="Fuentedeprrafopredeter"/>
    <w:uiPriority w:val="99"/>
    <w:semiHidden/>
    <w:rsid w:val="00BF3396"/>
    <w:rPr>
      <w:color w:val="595959" w:themeColor="text1" w:themeTint="A6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Tabladecurrculumvtae">
    <w:name w:val="Tabla de currículum vítae"/>
    <w:basedOn w:val="Tablanormal"/>
    <w:uiPriority w:val="99"/>
    <w:rsid w:val="001E7033"/>
    <w:tblPr>
      <w:tblInd w:w="0" w:type="dxa"/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is">
    <w:name w:val="Emphasis"/>
    <w:basedOn w:val="Fuentedeprrafopredeter"/>
    <w:uiPriority w:val="20"/>
    <w:qFormat/>
    <w:rsid w:val="0022794A"/>
    <w:rPr>
      <w:color w:val="1F4E79" w:themeColor="accent1" w:themeShade="80"/>
    </w:rPr>
  </w:style>
  <w:style w:type="paragraph" w:customStyle="1" w:styleId="Informacindecontacto">
    <w:name w:val="Información de contact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Piedepginaalineadoaladerecha">
    <w:name w:val="Pie de página: alineado a la derecha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aconvietas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Encabezado">
    <w:name w:val="header"/>
    <w:basedOn w:val="Normal"/>
    <w:link w:val="EncabezadoCar"/>
    <w:uiPriority w:val="99"/>
    <w:rsid w:val="00545EBD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EBD"/>
  </w:style>
  <w:style w:type="paragraph" w:styleId="Textodeglobo">
    <w:name w:val="Balloon Text"/>
    <w:basedOn w:val="Normal"/>
    <w:link w:val="Textodeglob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60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7604"/>
  </w:style>
  <w:style w:type="paragraph" w:styleId="Textodebloque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76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760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760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760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760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760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760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760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760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760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7604"/>
    <w:rPr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415C27"/>
    <w:rPr>
      <w:b/>
      <w:bCs/>
      <w:i/>
      <w:iCs/>
      <w:spacing w:val="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8"/>
    <w:semiHidden/>
    <w:rsid w:val="00847604"/>
  </w:style>
  <w:style w:type="table" w:styleId="Cuadrculavistosa">
    <w:name w:val="Colorful Grid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760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760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76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760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8"/>
    <w:semiHidden/>
    <w:unhideWhenUsed/>
    <w:rsid w:val="00847604"/>
  </w:style>
  <w:style w:type="character" w:customStyle="1" w:styleId="FechaCar">
    <w:name w:val="Fecha Car"/>
    <w:basedOn w:val="Fuentedeprrafopredeter"/>
    <w:link w:val="Fecha"/>
    <w:uiPriority w:val="8"/>
    <w:semiHidden/>
    <w:rsid w:val="0084760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760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760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7604"/>
  </w:style>
  <w:style w:type="character" w:styleId="Refdenotaalfinal">
    <w:name w:val="end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760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7604"/>
    <w:rPr>
      <w:szCs w:val="20"/>
    </w:rPr>
  </w:style>
  <w:style w:type="table" w:customStyle="1" w:styleId="GridTable1Light">
    <w:name w:val="Grid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a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a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a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a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a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a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a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a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a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a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a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a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847604"/>
  </w:style>
  <w:style w:type="paragraph" w:styleId="DireccinHTML">
    <w:name w:val="HTML Address"/>
    <w:basedOn w:val="Normal"/>
    <w:link w:val="DireccinHTMLC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760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760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760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60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760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760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15C27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7604"/>
  </w:style>
  <w:style w:type="paragraph" w:styleId="Lista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qFormat/>
    <w:rsid w:val="00847604"/>
    <w:pPr>
      <w:ind w:left="720"/>
      <w:contextualSpacing/>
    </w:pPr>
  </w:style>
  <w:style w:type="table" w:customStyle="1" w:styleId="ListTable1Light">
    <w:name w:val="List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a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a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a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a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a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a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a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a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a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a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a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760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760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7604"/>
  </w:style>
  <w:style w:type="character" w:styleId="Nmerodepgina">
    <w:name w:val="page number"/>
    <w:basedOn w:val="Fuentedeprrafopredeter"/>
    <w:uiPriority w:val="99"/>
    <w:semiHidden/>
    <w:unhideWhenUsed/>
    <w:rsid w:val="00847604"/>
  </w:style>
  <w:style w:type="table" w:customStyle="1" w:styleId="PlainTable1">
    <w:name w:val="Plain Table 1"/>
    <w:basedOn w:val="Tablanormal"/>
    <w:uiPriority w:val="40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anormal"/>
    <w:uiPriority w:val="41"/>
    <w:rsid w:val="0084760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anormal"/>
    <w:uiPriority w:val="42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anormal"/>
    <w:uiPriority w:val="43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anormal"/>
    <w:uiPriority w:val="44"/>
    <w:rsid w:val="0084760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760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15C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8"/>
    <w:semiHidden/>
    <w:unhideWhenUsed/>
    <w:rsid w:val="00847604"/>
  </w:style>
  <w:style w:type="character" w:customStyle="1" w:styleId="SaludoCar">
    <w:name w:val="Saludo Car"/>
    <w:basedOn w:val="Fuentedeprrafopredeter"/>
    <w:link w:val="Saludo"/>
    <w:uiPriority w:val="8"/>
    <w:semiHidden/>
    <w:rsid w:val="00847604"/>
  </w:style>
  <w:style w:type="paragraph" w:styleId="Firma">
    <w:name w:val="Signature"/>
    <w:basedOn w:val="Normal"/>
    <w:link w:val="Firma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8"/>
    <w:semiHidden/>
    <w:rsid w:val="00847604"/>
  </w:style>
  <w:style w:type="character" w:styleId="Textoennegrita">
    <w:name w:val="Strong"/>
    <w:basedOn w:val="Fuentedeprrafopredeter"/>
    <w:uiPriority w:val="9"/>
    <w:semiHidden/>
    <w:qFormat/>
    <w:rsid w:val="00847604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857EE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84760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7604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7604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7604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760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760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7604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7604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760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7604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anormal"/>
    <w:uiPriority w:val="45"/>
    <w:rsid w:val="0084760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lista1">
    <w:name w:val="Table List 1"/>
    <w:basedOn w:val="Tabla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760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7604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760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760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760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7604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760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760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76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7604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  <w:style w:type="character" w:customStyle="1" w:styleId="Ttulo2Car">
    <w:name w:val="Título 2 Car"/>
    <w:basedOn w:val="Fuentedeprrafopredeter"/>
    <w:link w:val="Ttulo2"/>
    <w:uiPriority w:val="4"/>
    <w:rsid w:val="00485E4C"/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AppData\Roaming\Microsoft\Plantillas\Curr&#237;culum%20v&#237;tae%20para%20transferencia%20interna%20de%20la%20empres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0C9722BEF449C395E62C28BAC9C6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CB19D-A34A-4C4A-A9D1-64790F76EC96}"/>
      </w:docPartPr>
      <w:docPartBody>
        <w:p w:rsidR="00830AD1" w:rsidRDefault="00CD4E64">
          <w:pPr>
            <w:pStyle w:val="120C9722BEF449C395E62C28BAC9C672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6B7A675EAE9F4F95B73F91DCB6A4D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43543-5612-4B8B-91DD-7F7AAE4C1AF3}"/>
      </w:docPartPr>
      <w:docPartBody>
        <w:p w:rsidR="00830AD1" w:rsidRDefault="00CD4E64">
          <w:pPr>
            <w:pStyle w:val="6B7A675EAE9F4F95B73F91DCB6A4D28A"/>
          </w:pPr>
          <w:r w:rsidRPr="00293282">
            <w:rPr>
              <w:lang w:bidi="es-ES"/>
            </w:rPr>
            <w:t>Experiencia profesional</w:t>
          </w:r>
        </w:p>
      </w:docPartBody>
    </w:docPart>
    <w:docPart>
      <w:docPartPr>
        <w:name w:val="F840F96116134F46A69BBFC7498A4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ED2DB-9D6E-47EF-9981-506F2DDA66BB}"/>
      </w:docPartPr>
      <w:docPartBody>
        <w:p w:rsidR="00830AD1" w:rsidRDefault="00557B8D" w:rsidP="00557B8D">
          <w:pPr>
            <w:pStyle w:val="F840F96116134F46A69BBFC7498A4EEA"/>
          </w:pPr>
          <w:r w:rsidRPr="00293282">
            <w:rPr>
              <w:lang w:bidi="es-ES"/>
            </w:rPr>
            <w:t>Experiencia profesional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8D"/>
    <w:rsid w:val="002266FC"/>
    <w:rsid w:val="00557B8D"/>
    <w:rsid w:val="00830AD1"/>
    <w:rsid w:val="009F41D4"/>
    <w:rsid w:val="00A42933"/>
    <w:rsid w:val="00BD6CD2"/>
    <w:rsid w:val="00CC5618"/>
    <w:rsid w:val="00CD4E64"/>
    <w:rsid w:val="00D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1"/>
    <w:qFormat/>
    <w:rPr>
      <w:color w:val="244061" w:themeColor="accent1" w:themeShade="80"/>
    </w:rPr>
  </w:style>
  <w:style w:type="paragraph" w:customStyle="1" w:styleId="11A6AF3504CF46E79FEA9543CB2DCB1E">
    <w:name w:val="11A6AF3504CF46E79FEA9543CB2DCB1E"/>
  </w:style>
  <w:style w:type="paragraph" w:customStyle="1" w:styleId="D1EA7E1CEF084D22A1ED776267D38819">
    <w:name w:val="D1EA7E1CEF084D22A1ED776267D38819"/>
  </w:style>
  <w:style w:type="paragraph" w:customStyle="1" w:styleId="120C9722BEF449C395E62C28BAC9C672">
    <w:name w:val="120C9722BEF449C395E62C28BAC9C672"/>
  </w:style>
  <w:style w:type="paragraph" w:customStyle="1" w:styleId="32560AFF9C8F4F89BA3BE3303452D042">
    <w:name w:val="32560AFF9C8F4F89BA3BE3303452D042"/>
  </w:style>
  <w:style w:type="paragraph" w:customStyle="1" w:styleId="1DE17B8A29424BFE84E74A782FECC2CD">
    <w:name w:val="1DE17B8A29424BFE84E74A782FECC2CD"/>
  </w:style>
  <w:style w:type="paragraph" w:customStyle="1" w:styleId="C4668E3207A04AFAB4E6615052FD5E99">
    <w:name w:val="C4668E3207A04AFAB4E6615052FD5E99"/>
  </w:style>
  <w:style w:type="paragraph" w:customStyle="1" w:styleId="4DC1B2E2D6624F3DA9009035F0E32CDB">
    <w:name w:val="4DC1B2E2D6624F3DA9009035F0E32CDB"/>
  </w:style>
  <w:style w:type="paragraph" w:customStyle="1" w:styleId="A96ADED35ED649F3B07A037274A1C651">
    <w:name w:val="A96ADED35ED649F3B07A037274A1C651"/>
  </w:style>
  <w:style w:type="paragraph" w:customStyle="1" w:styleId="4051B1AFD0294A54BC11FEE048CCC2B3">
    <w:name w:val="4051B1AFD0294A54BC11FEE048CCC2B3"/>
  </w:style>
  <w:style w:type="paragraph" w:customStyle="1" w:styleId="6B7A675EAE9F4F95B73F91DCB6A4D28A">
    <w:name w:val="6B7A675EAE9F4F95B73F91DCB6A4D28A"/>
  </w:style>
  <w:style w:type="paragraph" w:customStyle="1" w:styleId="3D2C5540A8C34B4DB60A69949153FA7D">
    <w:name w:val="3D2C5540A8C34B4DB60A69949153FA7D"/>
  </w:style>
  <w:style w:type="paragraph" w:customStyle="1" w:styleId="C0728B4511AA42CA80D6D51D47BB6B80">
    <w:name w:val="C0728B4511AA42CA80D6D51D47BB6B80"/>
  </w:style>
  <w:style w:type="paragraph" w:customStyle="1" w:styleId="8525F12909884FC3BB10F25B9725E976">
    <w:name w:val="8525F12909884FC3BB10F25B9725E976"/>
  </w:style>
  <w:style w:type="paragraph" w:customStyle="1" w:styleId="D7DC274B9AF44B2B8B168E6C2CBB5082">
    <w:name w:val="D7DC274B9AF44B2B8B168E6C2CBB5082"/>
  </w:style>
  <w:style w:type="paragraph" w:customStyle="1" w:styleId="EDC243BDCA2B42F28B33CDC2288F8241">
    <w:name w:val="EDC243BDCA2B42F28B33CDC2288F8241"/>
  </w:style>
  <w:style w:type="paragraph" w:customStyle="1" w:styleId="831859A86A8F4C328328572B439D4B10">
    <w:name w:val="831859A86A8F4C328328572B439D4B10"/>
  </w:style>
  <w:style w:type="paragraph" w:customStyle="1" w:styleId="10EAB7EBFBB747AC8152ED26197D65CD">
    <w:name w:val="10EAB7EBFBB747AC8152ED26197D65CD"/>
  </w:style>
  <w:style w:type="paragraph" w:customStyle="1" w:styleId="D9BFB96A01774702B61E5DBAD02D6C90">
    <w:name w:val="D9BFB96A01774702B61E5DBAD02D6C90"/>
  </w:style>
  <w:style w:type="paragraph" w:customStyle="1" w:styleId="B6F8C374908C451ABE9B41D091D987BF">
    <w:name w:val="B6F8C374908C451ABE9B41D091D987BF"/>
  </w:style>
  <w:style w:type="paragraph" w:customStyle="1" w:styleId="26C1BDB9F7A9402CA0744DBF9587ADB6">
    <w:name w:val="26C1BDB9F7A9402CA0744DBF9587ADB6"/>
  </w:style>
  <w:style w:type="paragraph" w:customStyle="1" w:styleId="5C4F256FEE0B4F80BAA136324CFB339F">
    <w:name w:val="5C4F256FEE0B4F80BAA136324CFB339F"/>
  </w:style>
  <w:style w:type="paragraph" w:customStyle="1" w:styleId="249D7E2C5385465A968A63D529AF323B">
    <w:name w:val="249D7E2C5385465A968A63D529AF323B"/>
  </w:style>
  <w:style w:type="paragraph" w:customStyle="1" w:styleId="1580E93B34C84A26A0358C63E56EC235">
    <w:name w:val="1580E93B34C84A26A0358C63E56EC235"/>
  </w:style>
  <w:style w:type="paragraph" w:customStyle="1" w:styleId="BD33B6BD19304E63A6135673D3E470A6">
    <w:name w:val="BD33B6BD19304E63A6135673D3E470A6"/>
  </w:style>
  <w:style w:type="paragraph" w:customStyle="1" w:styleId="01743C69DA49441DACC877785E24037E">
    <w:name w:val="01743C69DA49441DACC877785E24037E"/>
  </w:style>
  <w:style w:type="paragraph" w:customStyle="1" w:styleId="808366E81D1C43B98758C6C743BE664A">
    <w:name w:val="808366E81D1C43B98758C6C743BE664A"/>
  </w:style>
  <w:style w:type="paragraph" w:customStyle="1" w:styleId="D974B665D55D444AB4A196B56A94BD9C">
    <w:name w:val="D974B665D55D444AB4A196B56A94BD9C"/>
  </w:style>
  <w:style w:type="paragraph" w:customStyle="1" w:styleId="269336197BE043EB8F5ABB7FB0BF5F19">
    <w:name w:val="269336197BE043EB8F5ABB7FB0BF5F19"/>
  </w:style>
  <w:style w:type="paragraph" w:customStyle="1" w:styleId="EC7E74DBBE664D9B989F692EE2C35632">
    <w:name w:val="EC7E74DBBE664D9B989F692EE2C35632"/>
  </w:style>
  <w:style w:type="paragraph" w:customStyle="1" w:styleId="D48CAFFDDC77404F8CAC19AA7BAC885F">
    <w:name w:val="D48CAFFDDC77404F8CAC19AA7BAC885F"/>
  </w:style>
  <w:style w:type="paragraph" w:customStyle="1" w:styleId="F840F96116134F46A69BBFC7498A4EEA">
    <w:name w:val="F840F96116134F46A69BBFC7498A4EEA"/>
    <w:rsid w:val="00557B8D"/>
  </w:style>
  <w:style w:type="paragraph" w:customStyle="1" w:styleId="59AC0B4BD2CB4B4F8274EACC20561543">
    <w:name w:val="59AC0B4BD2CB4B4F8274EACC20561543"/>
    <w:rsid w:val="00557B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1"/>
    <w:qFormat/>
    <w:rPr>
      <w:color w:val="244061" w:themeColor="accent1" w:themeShade="80"/>
    </w:rPr>
  </w:style>
  <w:style w:type="paragraph" w:customStyle="1" w:styleId="11A6AF3504CF46E79FEA9543CB2DCB1E">
    <w:name w:val="11A6AF3504CF46E79FEA9543CB2DCB1E"/>
  </w:style>
  <w:style w:type="paragraph" w:customStyle="1" w:styleId="D1EA7E1CEF084D22A1ED776267D38819">
    <w:name w:val="D1EA7E1CEF084D22A1ED776267D38819"/>
  </w:style>
  <w:style w:type="paragraph" w:customStyle="1" w:styleId="120C9722BEF449C395E62C28BAC9C672">
    <w:name w:val="120C9722BEF449C395E62C28BAC9C672"/>
  </w:style>
  <w:style w:type="paragraph" w:customStyle="1" w:styleId="32560AFF9C8F4F89BA3BE3303452D042">
    <w:name w:val="32560AFF9C8F4F89BA3BE3303452D042"/>
  </w:style>
  <w:style w:type="paragraph" w:customStyle="1" w:styleId="1DE17B8A29424BFE84E74A782FECC2CD">
    <w:name w:val="1DE17B8A29424BFE84E74A782FECC2CD"/>
  </w:style>
  <w:style w:type="paragraph" w:customStyle="1" w:styleId="C4668E3207A04AFAB4E6615052FD5E99">
    <w:name w:val="C4668E3207A04AFAB4E6615052FD5E99"/>
  </w:style>
  <w:style w:type="paragraph" w:customStyle="1" w:styleId="4DC1B2E2D6624F3DA9009035F0E32CDB">
    <w:name w:val="4DC1B2E2D6624F3DA9009035F0E32CDB"/>
  </w:style>
  <w:style w:type="paragraph" w:customStyle="1" w:styleId="A96ADED35ED649F3B07A037274A1C651">
    <w:name w:val="A96ADED35ED649F3B07A037274A1C651"/>
  </w:style>
  <w:style w:type="paragraph" w:customStyle="1" w:styleId="4051B1AFD0294A54BC11FEE048CCC2B3">
    <w:name w:val="4051B1AFD0294A54BC11FEE048CCC2B3"/>
  </w:style>
  <w:style w:type="paragraph" w:customStyle="1" w:styleId="6B7A675EAE9F4F95B73F91DCB6A4D28A">
    <w:name w:val="6B7A675EAE9F4F95B73F91DCB6A4D28A"/>
  </w:style>
  <w:style w:type="paragraph" w:customStyle="1" w:styleId="3D2C5540A8C34B4DB60A69949153FA7D">
    <w:name w:val="3D2C5540A8C34B4DB60A69949153FA7D"/>
  </w:style>
  <w:style w:type="paragraph" w:customStyle="1" w:styleId="C0728B4511AA42CA80D6D51D47BB6B80">
    <w:name w:val="C0728B4511AA42CA80D6D51D47BB6B80"/>
  </w:style>
  <w:style w:type="paragraph" w:customStyle="1" w:styleId="8525F12909884FC3BB10F25B9725E976">
    <w:name w:val="8525F12909884FC3BB10F25B9725E976"/>
  </w:style>
  <w:style w:type="paragraph" w:customStyle="1" w:styleId="D7DC274B9AF44B2B8B168E6C2CBB5082">
    <w:name w:val="D7DC274B9AF44B2B8B168E6C2CBB5082"/>
  </w:style>
  <w:style w:type="paragraph" w:customStyle="1" w:styleId="EDC243BDCA2B42F28B33CDC2288F8241">
    <w:name w:val="EDC243BDCA2B42F28B33CDC2288F8241"/>
  </w:style>
  <w:style w:type="paragraph" w:customStyle="1" w:styleId="831859A86A8F4C328328572B439D4B10">
    <w:name w:val="831859A86A8F4C328328572B439D4B10"/>
  </w:style>
  <w:style w:type="paragraph" w:customStyle="1" w:styleId="10EAB7EBFBB747AC8152ED26197D65CD">
    <w:name w:val="10EAB7EBFBB747AC8152ED26197D65CD"/>
  </w:style>
  <w:style w:type="paragraph" w:customStyle="1" w:styleId="D9BFB96A01774702B61E5DBAD02D6C90">
    <w:name w:val="D9BFB96A01774702B61E5DBAD02D6C90"/>
  </w:style>
  <w:style w:type="paragraph" w:customStyle="1" w:styleId="B6F8C374908C451ABE9B41D091D987BF">
    <w:name w:val="B6F8C374908C451ABE9B41D091D987BF"/>
  </w:style>
  <w:style w:type="paragraph" w:customStyle="1" w:styleId="26C1BDB9F7A9402CA0744DBF9587ADB6">
    <w:name w:val="26C1BDB9F7A9402CA0744DBF9587ADB6"/>
  </w:style>
  <w:style w:type="paragraph" w:customStyle="1" w:styleId="5C4F256FEE0B4F80BAA136324CFB339F">
    <w:name w:val="5C4F256FEE0B4F80BAA136324CFB339F"/>
  </w:style>
  <w:style w:type="paragraph" w:customStyle="1" w:styleId="249D7E2C5385465A968A63D529AF323B">
    <w:name w:val="249D7E2C5385465A968A63D529AF323B"/>
  </w:style>
  <w:style w:type="paragraph" w:customStyle="1" w:styleId="1580E93B34C84A26A0358C63E56EC235">
    <w:name w:val="1580E93B34C84A26A0358C63E56EC235"/>
  </w:style>
  <w:style w:type="paragraph" w:customStyle="1" w:styleId="BD33B6BD19304E63A6135673D3E470A6">
    <w:name w:val="BD33B6BD19304E63A6135673D3E470A6"/>
  </w:style>
  <w:style w:type="paragraph" w:customStyle="1" w:styleId="01743C69DA49441DACC877785E24037E">
    <w:name w:val="01743C69DA49441DACC877785E24037E"/>
  </w:style>
  <w:style w:type="paragraph" w:customStyle="1" w:styleId="808366E81D1C43B98758C6C743BE664A">
    <w:name w:val="808366E81D1C43B98758C6C743BE664A"/>
  </w:style>
  <w:style w:type="paragraph" w:customStyle="1" w:styleId="D974B665D55D444AB4A196B56A94BD9C">
    <w:name w:val="D974B665D55D444AB4A196B56A94BD9C"/>
  </w:style>
  <w:style w:type="paragraph" w:customStyle="1" w:styleId="269336197BE043EB8F5ABB7FB0BF5F19">
    <w:name w:val="269336197BE043EB8F5ABB7FB0BF5F19"/>
  </w:style>
  <w:style w:type="paragraph" w:customStyle="1" w:styleId="EC7E74DBBE664D9B989F692EE2C35632">
    <w:name w:val="EC7E74DBBE664D9B989F692EE2C35632"/>
  </w:style>
  <w:style w:type="paragraph" w:customStyle="1" w:styleId="D48CAFFDDC77404F8CAC19AA7BAC885F">
    <w:name w:val="D48CAFFDDC77404F8CAC19AA7BAC885F"/>
  </w:style>
  <w:style w:type="paragraph" w:customStyle="1" w:styleId="F840F96116134F46A69BBFC7498A4EEA">
    <w:name w:val="F840F96116134F46A69BBFC7498A4EEA"/>
    <w:rsid w:val="00557B8D"/>
  </w:style>
  <w:style w:type="paragraph" w:customStyle="1" w:styleId="59AC0B4BD2CB4B4F8274EACC20561543">
    <w:name w:val="59AC0B4BD2CB4B4F8274EACC20561543"/>
    <w:rsid w:val="00557B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para transferencia interna de la empresa.dotx</Template>
  <TotalTime>0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keywords>ELIETH DEL CARMEN OSPINO ANDRADE</cp:keywords>
  <cp:lastModifiedBy>LIBIA</cp:lastModifiedBy>
  <cp:revision>2</cp:revision>
  <dcterms:created xsi:type="dcterms:W3CDTF">2020-10-16T19:20:00Z</dcterms:created>
  <dcterms:modified xsi:type="dcterms:W3CDTF">2020-10-16T19:20:00Z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